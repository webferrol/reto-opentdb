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5A1B" w14:textId="77777777" w:rsidR="00487DC9" w:rsidRDefault="00487DC9"/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4045"/>
        <w:gridCol w:w="5101"/>
      </w:tblGrid>
      <w:tr w:rsidR="00192077" w14:paraId="5F73F21A" w14:textId="77777777" w:rsidTr="00192077">
        <w:tc>
          <w:tcPr>
            <w:tcW w:w="4112" w:type="dxa"/>
          </w:tcPr>
          <w:p w14:paraId="4D35806B" w14:textId="77777777" w:rsidR="00192077" w:rsidRPr="00192077" w:rsidRDefault="00192077">
            <w:pPr>
              <w:rPr>
                <w:b/>
              </w:rPr>
            </w:pPr>
            <w:bookmarkStart w:id="0" w:name="_Hlk98403890"/>
            <w:r w:rsidRPr="00192077">
              <w:rPr>
                <w:b/>
              </w:rPr>
              <w:t>Datos curso</w:t>
            </w:r>
          </w:p>
        </w:tc>
        <w:tc>
          <w:tcPr>
            <w:tcW w:w="5184" w:type="dxa"/>
          </w:tcPr>
          <w:p w14:paraId="188C7512" w14:textId="77777777" w:rsidR="00192077" w:rsidRPr="00192077" w:rsidRDefault="00192077">
            <w:pPr>
              <w:rPr>
                <w:b/>
              </w:rPr>
            </w:pPr>
            <w:proofErr w:type="gramStart"/>
            <w:r w:rsidRPr="00192077">
              <w:rPr>
                <w:b/>
              </w:rPr>
              <w:t>Datos participante</w:t>
            </w:r>
            <w:proofErr w:type="gramEnd"/>
          </w:p>
        </w:tc>
      </w:tr>
      <w:tr w:rsidR="00192077" w14:paraId="40563CC3" w14:textId="77777777" w:rsidTr="00192077">
        <w:tc>
          <w:tcPr>
            <w:tcW w:w="4112" w:type="dxa"/>
          </w:tcPr>
          <w:p w14:paraId="7E1BC2FB" w14:textId="77777777" w:rsidR="00192077" w:rsidRDefault="00192077">
            <w:r>
              <w:t>Curso:</w:t>
            </w:r>
          </w:p>
        </w:tc>
        <w:tc>
          <w:tcPr>
            <w:tcW w:w="5184" w:type="dxa"/>
          </w:tcPr>
          <w:p w14:paraId="0A141AD6" w14:textId="77777777" w:rsidR="00192077" w:rsidRDefault="00192077">
            <w:proofErr w:type="spellStart"/>
            <w:r>
              <w:t>Apelidos</w:t>
            </w:r>
            <w:proofErr w:type="spellEnd"/>
            <w:r>
              <w:t xml:space="preserve">, </w:t>
            </w:r>
            <w:proofErr w:type="spellStart"/>
            <w:r>
              <w:t>nome</w:t>
            </w:r>
            <w:proofErr w:type="spellEnd"/>
            <w:r>
              <w:t>:</w:t>
            </w:r>
          </w:p>
        </w:tc>
      </w:tr>
      <w:tr w:rsidR="00192077" w14:paraId="0A373EB4" w14:textId="77777777" w:rsidTr="00192077">
        <w:tc>
          <w:tcPr>
            <w:tcW w:w="4112" w:type="dxa"/>
          </w:tcPr>
          <w:p w14:paraId="4765E772" w14:textId="77777777" w:rsidR="00192077" w:rsidRDefault="00192077">
            <w:r>
              <w:t>Data proba:</w:t>
            </w:r>
          </w:p>
        </w:tc>
        <w:tc>
          <w:tcPr>
            <w:tcW w:w="5184" w:type="dxa"/>
          </w:tcPr>
          <w:p w14:paraId="2B6CDBC1" w14:textId="77777777" w:rsidR="00192077" w:rsidRDefault="00192077">
            <w:r>
              <w:t>DNI:</w:t>
            </w:r>
          </w:p>
        </w:tc>
      </w:tr>
      <w:tr w:rsidR="00192077" w14:paraId="65337824" w14:textId="77777777" w:rsidTr="00192077">
        <w:trPr>
          <w:trHeight w:val="1337"/>
        </w:trPr>
        <w:tc>
          <w:tcPr>
            <w:tcW w:w="4112" w:type="dxa"/>
          </w:tcPr>
          <w:p w14:paraId="046D2CBA" w14:textId="77777777" w:rsidR="00192077" w:rsidRDefault="00192077">
            <w:r>
              <w:t xml:space="preserve">Docente: </w:t>
            </w:r>
            <w:r w:rsidR="00DB74F2">
              <w:t xml:space="preserve">Xurxo González </w:t>
            </w:r>
            <w:proofErr w:type="spellStart"/>
            <w:r w:rsidR="00DB74F2">
              <w:t>Tenreiro</w:t>
            </w:r>
            <w:proofErr w:type="spellEnd"/>
          </w:p>
        </w:tc>
        <w:tc>
          <w:tcPr>
            <w:tcW w:w="5184" w:type="dxa"/>
          </w:tcPr>
          <w:p w14:paraId="6B598AEC" w14:textId="77777777" w:rsidR="00192077" w:rsidRDefault="00192077">
            <w:proofErr w:type="spellStart"/>
            <w:r>
              <w:t>Sinatura</w:t>
            </w:r>
            <w:proofErr w:type="spellEnd"/>
            <w:r>
              <w:t>:</w:t>
            </w:r>
          </w:p>
        </w:tc>
      </w:tr>
      <w:bookmarkEnd w:id="0"/>
    </w:tbl>
    <w:p w14:paraId="0294F963" w14:textId="77777777" w:rsidR="00B001A2" w:rsidRDefault="00B001A2"/>
    <w:p w14:paraId="28300B8E" w14:textId="77777777" w:rsidR="00192077" w:rsidRDefault="00192077">
      <w:bookmarkStart w:id="1" w:name="_Hlk98403907"/>
      <w:r>
        <w:t>Calificación: __________</w:t>
      </w:r>
    </w:p>
    <w:bookmarkEnd w:id="1"/>
    <w:p w14:paraId="69DCCBA3" w14:textId="77777777" w:rsidR="00A44E46" w:rsidRDefault="00A44E46" w:rsidP="00A44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</w:p>
    <w:p w14:paraId="61BF1A5B" w14:textId="1B7B724E" w:rsidR="00A44E46" w:rsidRPr="00A44E46" w:rsidRDefault="00A44E46" w:rsidP="00A44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Desde la siguiente dirección </w:t>
      </w:r>
      <w:hyperlink r:id="rId7" w:history="1">
        <w:r w:rsidRPr="00A44E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s-ES_tradnl" w:eastAsia="es-ES_tradnl"/>
          </w:rPr>
          <w:t>https://opentdb.com</w:t>
        </w:r>
      </w:hyperlink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 navegar a la opción </w:t>
      </w:r>
      <w:hyperlink r:id="rId8" w:history="1">
        <w:r w:rsidRPr="00A44E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s-ES_tradnl" w:eastAsia="es-ES_tradnl"/>
          </w:rPr>
          <w:t>API</w:t>
        </w:r>
      </w:hyperlink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.</w:t>
      </w:r>
    </w:p>
    <w:p w14:paraId="7B62F0FE" w14:textId="77777777" w:rsidR="00A44E46" w:rsidRPr="00A44E46" w:rsidRDefault="00A44E46" w:rsidP="00A44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Como podéis leer "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this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 API 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does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 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not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 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require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 a API Key"</w:t>
      </w:r>
    </w:p>
    <w:p w14:paraId="1DC43B9C" w14:textId="77777777" w:rsidR="00A44E46" w:rsidRPr="00A44E46" w:rsidRDefault="00A44E46" w:rsidP="00A44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Como 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véis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 la página muestra ya un generador de </w:t>
      </w:r>
      <w:proofErr w:type="spellStart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end</w:t>
      </w:r>
      <w:proofErr w:type="spellEnd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 xml:space="preserve"> </w:t>
      </w:r>
      <w:proofErr w:type="spellStart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point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 donde sólo hay que seleccionar opciones y pulsar el botón </w:t>
      </w:r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GENERATE API URL</w:t>
      </w: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 para obtener nuestro fichero JSON</w:t>
      </w:r>
    </w:p>
    <w:p w14:paraId="0C2F828D" w14:textId="77777777" w:rsidR="00A44E46" w:rsidRPr="00A44E46" w:rsidRDefault="00A44E46" w:rsidP="00A44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La idea es la de listar preguntas de la </w:t>
      </w:r>
      <w:proofErr w:type="spellStart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category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 "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Animals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".</w:t>
      </w:r>
    </w:p>
    <w:p w14:paraId="15B01B84" w14:textId="77777777" w:rsidR="00A44E46" w:rsidRPr="00A44E46" w:rsidRDefault="00A44E46" w:rsidP="00A44E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[] Crear un nuevo proyecto en </w:t>
      </w:r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Vite</w:t>
      </w: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 que podemos llamar </w:t>
      </w:r>
      <w:proofErr w:type="spellStart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opentdb-project</w:t>
      </w:r>
      <w:proofErr w:type="spellEnd"/>
    </w:p>
    <w:p w14:paraId="201C4496" w14:textId="77777777" w:rsidR="00A44E46" w:rsidRPr="00A44E46" w:rsidRDefault="00A44E46" w:rsidP="00A44E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[] Crear un </w:t>
      </w:r>
      <w:proofErr w:type="spellStart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mock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 donde poder mostrar la información sin tener que utilizar la </w:t>
      </w:r>
      <w:proofErr w:type="spellStart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>fetch</w:t>
      </w:r>
      <w:proofErr w:type="spellEnd"/>
      <w:r w:rsidRPr="00A44E4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ES_tradnl" w:eastAsia="es-ES_tradnl"/>
        </w:rPr>
        <w:t xml:space="preserve"> API</w:t>
      </w: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.</w:t>
      </w:r>
    </w:p>
    <w:p w14:paraId="777FF9B8" w14:textId="77777777" w:rsidR="00A44E46" w:rsidRPr="00A44E46" w:rsidRDefault="00A44E46" w:rsidP="00A44E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Podemos mostrar la información en este punto por la consola del navegador</w:t>
      </w:r>
    </w:p>
    <w:p w14:paraId="039BEFC6" w14:textId="77777777" w:rsidR="00A44E46" w:rsidRPr="00A44E46" w:rsidRDefault="00A44E46" w:rsidP="00A44E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[] Realizar el </w:t>
      </w:r>
      <w:proofErr w:type="spellStart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fetching</w:t>
      </w:r>
      <w:proofErr w:type="spellEnd"/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 xml:space="preserve"> de datos después de los puntos anteriores</w:t>
      </w:r>
    </w:p>
    <w:p w14:paraId="104A3003" w14:textId="77777777" w:rsidR="00A44E46" w:rsidRPr="00A44E46" w:rsidRDefault="00A44E46" w:rsidP="00A44E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ES_tradnl" w:eastAsia="es-ES_tradnl"/>
        </w:rPr>
      </w:pPr>
      <w:r w:rsidRPr="00A44E46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ES_tradnl" w:eastAsia="es-ES_tradnl"/>
        </w:rPr>
        <w:t>Suplementario</w:t>
      </w:r>
    </w:p>
    <w:p w14:paraId="09209598" w14:textId="77777777" w:rsidR="00A44E46" w:rsidRPr="00A44E46" w:rsidRDefault="00A44E46" w:rsidP="00A44E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[] La información anterior en vez de mostrarla por consola la debemos mostrar en una página web.</w:t>
      </w:r>
    </w:p>
    <w:p w14:paraId="4217AC07" w14:textId="77777777" w:rsidR="00A44E46" w:rsidRPr="00A44E46" w:rsidRDefault="00A44E46" w:rsidP="00A44E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</w:pPr>
      <w:r w:rsidRPr="00A44E46">
        <w:rPr>
          <w:rFonts w:ascii="Segoe UI" w:eastAsia="Times New Roman" w:hAnsi="Segoe UI" w:cs="Segoe UI"/>
          <w:color w:val="1F2328"/>
          <w:sz w:val="24"/>
          <w:szCs w:val="24"/>
          <w:lang w:val="es-ES_tradnl" w:eastAsia="es-ES_tradnl"/>
        </w:rPr>
        <w:t>[] Darle un diseño a la página para que esta se vea elegante.</w:t>
      </w:r>
    </w:p>
    <w:p w14:paraId="3FCE3A77" w14:textId="77777777" w:rsidR="00192077" w:rsidRDefault="00192077"/>
    <w:sectPr w:rsidR="001920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3FE18" w14:textId="77777777" w:rsidR="0071681A" w:rsidRDefault="0071681A" w:rsidP="00B001A2">
      <w:pPr>
        <w:spacing w:after="0" w:line="240" w:lineRule="auto"/>
      </w:pPr>
      <w:r>
        <w:separator/>
      </w:r>
    </w:p>
  </w:endnote>
  <w:endnote w:type="continuationSeparator" w:id="0">
    <w:p w14:paraId="389870C4" w14:textId="77777777" w:rsidR="0071681A" w:rsidRDefault="0071681A" w:rsidP="00B0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4774" w14:textId="77777777" w:rsidR="003A0EC2" w:rsidRDefault="003A0E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682E0" w14:textId="77777777" w:rsidR="003A0EC2" w:rsidRDefault="003A0E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7E552" w14:textId="77777777" w:rsidR="003A0EC2" w:rsidRDefault="003A0E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33034" w14:textId="77777777" w:rsidR="0071681A" w:rsidRDefault="0071681A" w:rsidP="00B001A2">
      <w:pPr>
        <w:spacing w:after="0" w:line="240" w:lineRule="auto"/>
      </w:pPr>
      <w:r>
        <w:separator/>
      </w:r>
    </w:p>
  </w:footnote>
  <w:footnote w:type="continuationSeparator" w:id="0">
    <w:p w14:paraId="13AF138A" w14:textId="77777777" w:rsidR="0071681A" w:rsidRDefault="0071681A" w:rsidP="00B0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7928" w14:textId="77777777" w:rsidR="003A0EC2" w:rsidRDefault="003A0E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D0C1" w14:textId="4E7E0CAC" w:rsidR="00B001A2" w:rsidRPr="00A44E46" w:rsidRDefault="00A44E46" w:rsidP="00A44E46">
    <w:pPr>
      <w:pStyle w:val="Encabezado"/>
      <w:ind w:hanging="284"/>
      <w:jc w:val="right"/>
      <w:rPr>
        <w:sz w:val="48"/>
        <w:szCs w:val="48"/>
      </w:rPr>
    </w:pPr>
    <w:r w:rsidRPr="00A44E46">
      <w:rPr>
        <w:noProof/>
        <w:sz w:val="48"/>
        <w:szCs w:val="48"/>
      </w:rPr>
      <w:t>INNOBOSQUE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171E5" w14:textId="77777777" w:rsidR="003A0EC2" w:rsidRDefault="003A0E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40F43"/>
    <w:multiLevelType w:val="multilevel"/>
    <w:tmpl w:val="5BD4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C5AD8"/>
    <w:multiLevelType w:val="multilevel"/>
    <w:tmpl w:val="CF7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5587A"/>
    <w:multiLevelType w:val="multilevel"/>
    <w:tmpl w:val="2A7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25722"/>
    <w:multiLevelType w:val="multilevel"/>
    <w:tmpl w:val="00ECC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53557"/>
    <w:multiLevelType w:val="multilevel"/>
    <w:tmpl w:val="2EE80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46"/>
    <w:rsid w:val="00001911"/>
    <w:rsid w:val="00192077"/>
    <w:rsid w:val="00197D7B"/>
    <w:rsid w:val="003A0EC2"/>
    <w:rsid w:val="004666E3"/>
    <w:rsid w:val="00487DC9"/>
    <w:rsid w:val="005F58D3"/>
    <w:rsid w:val="006F2DC5"/>
    <w:rsid w:val="0071681A"/>
    <w:rsid w:val="00A44E46"/>
    <w:rsid w:val="00B001A2"/>
    <w:rsid w:val="00B52FA0"/>
    <w:rsid w:val="00B625B0"/>
    <w:rsid w:val="00DB74F2"/>
    <w:rsid w:val="00E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C776F"/>
  <w14:defaultImageDpi w14:val="0"/>
  <w15:docId w15:val="{6F780D33-BA3A-4C10-95D1-65AEE901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4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link w:val="Ttulo3Car"/>
    <w:uiPriority w:val="9"/>
    <w:qFormat/>
    <w:rsid w:val="00A44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1A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001A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001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001A2"/>
    <w:rPr>
      <w:rFonts w:cs="Times New Roman"/>
    </w:rPr>
  </w:style>
  <w:style w:type="table" w:styleId="Tablaconcuadrcula">
    <w:name w:val="Table Grid"/>
    <w:basedOn w:val="Tablanormal"/>
    <w:uiPriority w:val="39"/>
    <w:rsid w:val="0019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4E46"/>
    <w:rPr>
      <w:rFonts w:ascii="Times New Roman" w:eastAsia="Times New Roman" w:hAnsi="Times New Roman"/>
      <w:b/>
      <w:bCs/>
      <w:sz w:val="36"/>
      <w:szCs w:val="36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44E46"/>
    <w:rPr>
      <w:rFonts w:ascii="Times New Roman" w:eastAsia="Times New Roman" w:hAnsi="Times New Roman"/>
      <w:b/>
      <w:bCs/>
      <w:sz w:val="27"/>
      <w:szCs w:val="27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A44E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44E4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44E4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E46"/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pl-k">
    <w:name w:val="pl-k"/>
    <w:basedOn w:val="Fuentedeprrafopredeter"/>
    <w:rsid w:val="00A44E46"/>
  </w:style>
  <w:style w:type="character" w:customStyle="1" w:styleId="pl-s1">
    <w:name w:val="pl-s1"/>
    <w:basedOn w:val="Fuentedeprrafopredeter"/>
    <w:rsid w:val="00A44E46"/>
  </w:style>
  <w:style w:type="character" w:customStyle="1" w:styleId="pl-en">
    <w:name w:val="pl-en"/>
    <w:basedOn w:val="Fuentedeprrafopredeter"/>
    <w:rsid w:val="00A44E46"/>
  </w:style>
  <w:style w:type="character" w:customStyle="1" w:styleId="pl-kos">
    <w:name w:val="pl-kos"/>
    <w:basedOn w:val="Fuentedeprrafopredeter"/>
    <w:rsid w:val="00A44E46"/>
  </w:style>
  <w:style w:type="character" w:customStyle="1" w:styleId="pl-c">
    <w:name w:val="pl-c"/>
    <w:basedOn w:val="Fuentedeprrafopredeter"/>
    <w:rsid w:val="00A44E46"/>
  </w:style>
  <w:style w:type="character" w:customStyle="1" w:styleId="pl-c1">
    <w:name w:val="pl-c1"/>
    <w:basedOn w:val="Fuentedeprrafopredeter"/>
    <w:rsid w:val="00A44E46"/>
  </w:style>
  <w:style w:type="character" w:customStyle="1" w:styleId="pl-s">
    <w:name w:val="pl-s"/>
    <w:basedOn w:val="Fuentedeprrafopredeter"/>
    <w:rsid w:val="00A44E46"/>
  </w:style>
  <w:style w:type="character" w:customStyle="1" w:styleId="pl-smi">
    <w:name w:val="pl-smi"/>
    <w:basedOn w:val="Fuentedeprrafopredeter"/>
    <w:rsid w:val="00A4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0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1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db.com/api_config.ph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pentdb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rxo\Desktop\CEC_EXAMENE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7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González</dc:creator>
  <cp:keywords/>
  <dc:description/>
  <cp:lastModifiedBy>Xurxo González</cp:lastModifiedBy>
  <cp:revision>1</cp:revision>
  <dcterms:created xsi:type="dcterms:W3CDTF">2023-09-14T19:46:00Z</dcterms:created>
  <dcterms:modified xsi:type="dcterms:W3CDTF">2023-09-14T19:53:00Z</dcterms:modified>
</cp:coreProperties>
</file>